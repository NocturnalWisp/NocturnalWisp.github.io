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0" w:type="auto"/>
        <w:tblLook w:val="0620" w:firstRow="1" w:lastRow="0" w:firstColumn="0" w:lastColumn="0" w:noHBand="1" w:noVBand="1"/>
        <w:tblDescription w:val="Resume layout table"/>
      </w:tblPr>
      <w:tblGrid>
        <w:gridCol w:w="1792"/>
        <w:gridCol w:w="3587"/>
        <w:gridCol w:w="4343"/>
      </w:tblGrid>
      <w:tr w:rsidR="00927723" w14:paraId="2DBC580C" w14:textId="77777777" w:rsidTr="006829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"/>
        </w:trPr>
        <w:tc>
          <w:tcPr>
            <w:tcW w:w="1701" w:type="dxa"/>
          </w:tcPr>
          <w:p w14:paraId="17397BE8" w14:textId="766863D1" w:rsidR="00927723" w:rsidRDefault="006850E0" w:rsidP="00A75D39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8019" w:type="dxa"/>
            <w:gridSpan w:val="2"/>
          </w:tcPr>
          <w:p w14:paraId="135337FE" w14:textId="42538AFE" w:rsidR="00F132C7" w:rsidRPr="00F132C7" w:rsidRDefault="00355115" w:rsidP="00A75D39">
            <w:pPr>
              <w:pStyle w:val="Title"/>
            </w:pPr>
            <w:r>
              <w:t>T</w:t>
            </w:r>
            <w:r w:rsidR="00BA2415">
              <w:t>homas</w:t>
            </w:r>
            <w:r>
              <w:t xml:space="preserve"> Helm</w:t>
            </w:r>
          </w:p>
          <w:p w14:paraId="5F74D368" w14:textId="5F12C156" w:rsidR="00E05703" w:rsidRDefault="00A635D0" w:rsidP="00A75D39">
            <w:pPr>
              <w:pStyle w:val="NoSpacing"/>
              <w:rPr>
                <w:bCs w:val="0"/>
              </w:rPr>
            </w:pPr>
            <w:r>
              <w:t xml:space="preserve">207, </w:t>
            </w:r>
            <w:r w:rsidR="00E674C7">
              <w:t xml:space="preserve">1615 </w:t>
            </w:r>
            <w:r>
              <w:t>Scenic Heights S, Lethbridge AB</w:t>
            </w:r>
          </w:p>
          <w:p w14:paraId="00339928" w14:textId="0D093FCD" w:rsidR="006829A1" w:rsidRDefault="004945C1" w:rsidP="00A75D39">
            <w:pPr>
              <w:pStyle w:val="NoSpacing"/>
              <w:rPr>
                <w:bCs w:val="0"/>
              </w:rPr>
            </w:pPr>
            <w:hyperlink r:id="rId7" w:history="1">
              <w:r w:rsidR="006829A1" w:rsidRPr="00861B7F">
                <w:rPr>
                  <w:rStyle w:val="Hyperlink"/>
                </w:rPr>
                <w:t>helmthomas2000@gmail.com</w:t>
              </w:r>
            </w:hyperlink>
          </w:p>
          <w:p w14:paraId="7A97D466" w14:textId="3A41176B" w:rsidR="00927723" w:rsidRDefault="0076616E" w:rsidP="00A75D39">
            <w:pPr>
              <w:pStyle w:val="NoSpacing"/>
            </w:pPr>
            <w:r>
              <w:t xml:space="preserve">(+1) </w:t>
            </w:r>
            <w:r w:rsidR="00355115">
              <w:t>780-265-5727</w:t>
            </w:r>
          </w:p>
        </w:tc>
      </w:tr>
      <w:tr w:rsidR="00927723" w14:paraId="65CFD4FA" w14:textId="77777777" w:rsidTr="006829A1">
        <w:tc>
          <w:tcPr>
            <w:tcW w:w="1701" w:type="dxa"/>
          </w:tcPr>
          <w:p w14:paraId="2D8A9C1A" w14:textId="77777777" w:rsidR="00927723" w:rsidRDefault="00927723" w:rsidP="00A75D39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8019" w:type="dxa"/>
            <w:gridSpan w:val="2"/>
          </w:tcPr>
          <w:p w14:paraId="39935FD2" w14:textId="16F57986" w:rsidR="00927723" w:rsidRDefault="00355115" w:rsidP="00A75D39">
            <w:pPr>
              <w:spacing w:after="0"/>
            </w:pPr>
            <w:r>
              <w:t xml:space="preserve">To obtain a career in the </w:t>
            </w:r>
            <w:r w:rsidR="00E14DEE">
              <w:t>game programming</w:t>
            </w:r>
            <w:r>
              <w:t xml:space="preserve"> </w:t>
            </w:r>
            <w:r w:rsidR="00E14DEE">
              <w:t>job space</w:t>
            </w:r>
            <w:r>
              <w:t>. I know</w:t>
            </w:r>
            <w:r w:rsidR="00E14DEE">
              <w:t xml:space="preserve"> my skills</w:t>
            </w:r>
            <w:r>
              <w:t xml:space="preserve"> </w:t>
            </w:r>
            <w:r w:rsidR="00E14DEE">
              <w:t>can</w:t>
            </w:r>
            <w:r>
              <w:t xml:space="preserve"> </w:t>
            </w:r>
            <w:r w:rsidR="009962B3">
              <w:t xml:space="preserve">be </w:t>
            </w:r>
            <w:r>
              <w:t>an extraordinary asset to your team as I am: focused, driven, and</w:t>
            </w:r>
            <w:r w:rsidR="00340434">
              <w:t xml:space="preserve"> </w:t>
            </w:r>
            <w:r>
              <w:t xml:space="preserve">have been known to practice excellent time management.  My </w:t>
            </w:r>
            <w:r w:rsidR="000134A8">
              <w:t>p</w:t>
            </w:r>
            <w:r>
              <w:t xml:space="preserve">atient </w:t>
            </w:r>
            <w:r w:rsidR="008A4452">
              <w:t>demeanor</w:t>
            </w:r>
            <w:r w:rsidR="00746520">
              <w:t>,</w:t>
            </w:r>
            <w:r w:rsidR="008A4452">
              <w:t xml:space="preserve"> and creative approach to problem solving sets me apart from my fellow associates.</w:t>
            </w:r>
          </w:p>
        </w:tc>
      </w:tr>
      <w:tr w:rsidR="00E05703" w14:paraId="47278D78" w14:textId="77777777" w:rsidTr="006829A1">
        <w:tc>
          <w:tcPr>
            <w:tcW w:w="1701" w:type="dxa"/>
          </w:tcPr>
          <w:p w14:paraId="3BE15776" w14:textId="16164EE7" w:rsidR="00E05703" w:rsidRDefault="00E05703" w:rsidP="00A75D39">
            <w:pPr>
              <w:pStyle w:val="Heading1"/>
              <w:outlineLvl w:val="0"/>
            </w:pPr>
            <w:r>
              <w:t>Portfolio</w:t>
            </w:r>
          </w:p>
        </w:tc>
        <w:tc>
          <w:tcPr>
            <w:tcW w:w="8019" w:type="dxa"/>
            <w:gridSpan w:val="2"/>
          </w:tcPr>
          <w:p w14:paraId="4EE520C9" w14:textId="70DDA9B7" w:rsidR="00E05703" w:rsidRDefault="004945C1" w:rsidP="00A75D39">
            <w:pPr>
              <w:spacing w:after="0"/>
            </w:pPr>
            <w:hyperlink r:id="rId8" w:history="1">
              <w:r w:rsidR="00E05703" w:rsidRPr="005F2C4C">
                <w:rPr>
                  <w:rStyle w:val="Hyperlink"/>
                  <w:rFonts w:ascii="Arial" w:hAnsi="Arial" w:cs="Arial"/>
                </w:rPr>
                <w:t>https://thomashelm.ca</w:t>
              </w:r>
            </w:hyperlink>
          </w:p>
        </w:tc>
      </w:tr>
      <w:tr w:rsidR="00710B38" w14:paraId="1D22C6C7" w14:textId="77777777" w:rsidTr="006829A1">
        <w:trPr>
          <w:trHeight w:val="68"/>
        </w:trPr>
        <w:tc>
          <w:tcPr>
            <w:tcW w:w="1701" w:type="dxa"/>
          </w:tcPr>
          <w:p w14:paraId="712A64EB" w14:textId="77777777" w:rsidR="00710B38" w:rsidRDefault="00710B38" w:rsidP="00A75D39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3631" w:type="dxa"/>
          </w:tcPr>
          <w:p w14:paraId="2DB76A35" w14:textId="562C282E" w:rsidR="00710B38" w:rsidRDefault="00FB6F8D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7</w:t>
            </w:r>
            <w:r w:rsidR="00BD3B01">
              <w:t xml:space="preserve"> years </w:t>
            </w:r>
            <w:r w:rsidR="001A5B58">
              <w:t>general programming</w:t>
            </w:r>
            <w:r w:rsidR="00BD3B01">
              <w:t xml:space="preserve"> experience</w:t>
            </w:r>
          </w:p>
          <w:p w14:paraId="125D855D" w14:textId="0047AD60" w:rsidR="00710B38" w:rsidRDefault="00710B38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OOP design principles</w:t>
            </w:r>
          </w:p>
          <w:p w14:paraId="58D2F44B" w14:textId="44BE0466" w:rsidR="008E41B4" w:rsidRDefault="00710B38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Git version control</w:t>
            </w:r>
          </w:p>
          <w:p w14:paraId="3E051C45" w14:textId="298618FB" w:rsidR="00710B38" w:rsidRDefault="00BD3B01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Strong system</w:t>
            </w:r>
            <w:r w:rsidR="008C6393">
              <w:t>s</w:t>
            </w:r>
            <w:r w:rsidR="005B048D">
              <w:t xml:space="preserve"> </w:t>
            </w:r>
            <w:r>
              <w:t xml:space="preserve">knowledge </w:t>
            </w:r>
            <w:r w:rsidR="004C7001">
              <w:br/>
            </w:r>
            <w:r w:rsidR="0091101E">
              <w:t>(C++</w:t>
            </w:r>
            <w:r w:rsidR="001A716F">
              <w:t>, Rust</w:t>
            </w:r>
            <w:r w:rsidR="00ED3CE2">
              <w:t>)</w:t>
            </w:r>
          </w:p>
          <w:p w14:paraId="651D99BB" w14:textId="77777777" w:rsidR="00BD3B01" w:rsidRDefault="008E41B4" w:rsidP="00A75D39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Scripting Languages</w:t>
            </w:r>
          </w:p>
          <w:p w14:paraId="50C30DBB" w14:textId="692A0298" w:rsidR="00805E55" w:rsidRDefault="00805E55" w:rsidP="00A75D39">
            <w:pPr>
              <w:pStyle w:val="ListParagraph"/>
              <w:spacing w:after="0"/>
            </w:pPr>
            <w:r>
              <w:t>(Lua, Python, C#)</w:t>
            </w:r>
          </w:p>
        </w:tc>
        <w:tc>
          <w:tcPr>
            <w:tcW w:w="0" w:type="auto"/>
          </w:tcPr>
          <w:p w14:paraId="6655F1EB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Strong work ethic</w:t>
            </w:r>
          </w:p>
          <w:p w14:paraId="0A2EB2BE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Reliable/dependable</w:t>
            </w:r>
          </w:p>
          <w:p w14:paraId="3C8BEBDB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Eager to learn new skills</w:t>
            </w:r>
          </w:p>
          <w:p w14:paraId="5EE3F950" w14:textId="77777777" w:rsidR="00710B38" w:rsidRDefault="00710B38" w:rsidP="00A75D39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Positive role model</w:t>
            </w:r>
          </w:p>
          <w:p w14:paraId="61588CEA" w14:textId="6AE05A36" w:rsidR="00710B38" w:rsidRDefault="00710B38" w:rsidP="00A75D39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>Goal Driven</w:t>
            </w:r>
          </w:p>
        </w:tc>
      </w:tr>
      <w:tr w:rsidR="00927723" w14:paraId="4B8F6B46" w14:textId="77777777" w:rsidTr="006829A1">
        <w:tc>
          <w:tcPr>
            <w:tcW w:w="1701" w:type="dxa"/>
          </w:tcPr>
          <w:p w14:paraId="5A307BA3" w14:textId="77777777" w:rsidR="00927723" w:rsidRDefault="00927723" w:rsidP="00A75D39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8019" w:type="dxa"/>
            <w:gridSpan w:val="2"/>
          </w:tcPr>
          <w:p w14:paraId="1103F0AA" w14:textId="545C4B86" w:rsidR="00927723" w:rsidRDefault="00E05703" w:rsidP="00A75D39">
            <w:pPr>
              <w:pStyle w:val="Heading2"/>
              <w:outlineLvl w:val="1"/>
            </w:pPr>
            <w:r>
              <w:rPr>
                <w:rStyle w:val="Strong"/>
              </w:rPr>
              <w:t>Game Programmer</w:t>
            </w:r>
            <w:r w:rsidR="00927723">
              <w:t xml:space="preserve"> </w:t>
            </w:r>
            <w:r>
              <w:t>Beach Day Studios</w:t>
            </w:r>
          </w:p>
          <w:p w14:paraId="5F345211" w14:textId="1817D2B3" w:rsidR="00927723" w:rsidRDefault="00E05703" w:rsidP="00A75D39">
            <w:pPr>
              <w:pStyle w:val="Heading3"/>
              <w:spacing w:after="0"/>
              <w:outlineLvl w:val="2"/>
            </w:pPr>
            <w:r>
              <w:t>Janruary 2020 – May 2020</w:t>
            </w:r>
          </w:p>
          <w:p w14:paraId="61AD80E7" w14:textId="45B9D997" w:rsidR="00927723" w:rsidRDefault="00E05703" w:rsidP="00A75D39">
            <w:pPr>
              <w:spacing w:after="0"/>
            </w:pPr>
            <w:r>
              <w:t>I worked as a game developer and programmer creating hyper casual games and game creation toolsets. The tools I used in the team environment were Unity3D, C#, Visual Studio Code, and Git version Control.</w:t>
            </w:r>
            <w:r w:rsidR="0078494B">
              <w:t xml:space="preserve"> </w:t>
            </w:r>
            <w:r w:rsidR="00B41E90">
              <w:t>Internship</w:t>
            </w:r>
            <w:r w:rsidR="007F524A">
              <w:t>.</w:t>
            </w:r>
          </w:p>
          <w:p w14:paraId="05DD5279" w14:textId="77777777" w:rsidR="002F4604" w:rsidRDefault="002F4604" w:rsidP="00A75D39">
            <w:pPr>
              <w:spacing w:after="0"/>
            </w:pPr>
          </w:p>
          <w:p w14:paraId="58370804" w14:textId="44337D4F" w:rsidR="00CE70BE" w:rsidRDefault="00710B38" w:rsidP="00A75D39">
            <w:pPr>
              <w:pStyle w:val="Heading2"/>
              <w:outlineLvl w:val="1"/>
            </w:pPr>
            <w:r>
              <w:rPr>
                <w:rStyle w:val="Strong"/>
              </w:rPr>
              <w:t>Sales Associate</w:t>
            </w:r>
            <w:r w:rsidR="00CE70BE">
              <w:t xml:space="preserve"> </w:t>
            </w:r>
            <w:r>
              <w:t>Hickory Farms</w:t>
            </w:r>
          </w:p>
          <w:p w14:paraId="523B6315" w14:textId="6530F36F" w:rsidR="00CE70BE" w:rsidRDefault="00710B38" w:rsidP="00A75D39">
            <w:pPr>
              <w:pStyle w:val="Heading3"/>
              <w:spacing w:after="0"/>
              <w:outlineLvl w:val="2"/>
            </w:pPr>
            <w:r>
              <w:t>2 Years Seasonal</w:t>
            </w:r>
            <w:r w:rsidR="00BD3B01">
              <w:t xml:space="preserve"> 2018-2019 </w:t>
            </w:r>
          </w:p>
          <w:p w14:paraId="753D4BBC" w14:textId="7D4104C0" w:rsidR="00CE70BE" w:rsidRDefault="00710B38" w:rsidP="00A75D39">
            <w:pPr>
              <w:spacing w:after="0"/>
            </w:pPr>
            <w:r>
              <w:t>Greeting and engaging customers. Providing merchandise and outstanding customer support.</w:t>
            </w:r>
          </w:p>
        </w:tc>
      </w:tr>
      <w:tr w:rsidR="00927723" w14:paraId="5BE491BB" w14:textId="77777777" w:rsidTr="006829A1">
        <w:tc>
          <w:tcPr>
            <w:tcW w:w="1701" w:type="dxa"/>
          </w:tcPr>
          <w:p w14:paraId="58133F8F" w14:textId="77777777" w:rsidR="00927723" w:rsidRDefault="00927723" w:rsidP="00A75D39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8019" w:type="dxa"/>
            <w:gridSpan w:val="2"/>
          </w:tcPr>
          <w:p w14:paraId="757A36B3" w14:textId="71194F08" w:rsidR="00927723" w:rsidRDefault="00895B24" w:rsidP="00A75D39">
            <w:pPr>
              <w:pStyle w:val="Heading2"/>
              <w:outlineLvl w:val="1"/>
            </w:pPr>
            <w:r>
              <w:rPr>
                <w:rStyle w:val="Strong"/>
              </w:rPr>
              <w:t>NAIT</w:t>
            </w:r>
            <w:r w:rsidR="00927723">
              <w:t xml:space="preserve"> </w:t>
            </w:r>
            <w:r>
              <w:t>Edmonton, AB</w:t>
            </w:r>
          </w:p>
          <w:p w14:paraId="6C91647D" w14:textId="6DC22C7D" w:rsidR="00927723" w:rsidRDefault="00895B24" w:rsidP="00A75D39">
            <w:pPr>
              <w:pStyle w:val="Heading3"/>
              <w:spacing w:after="0"/>
              <w:outlineLvl w:val="2"/>
            </w:pPr>
            <w:r>
              <w:t>Digital Media &amp; IT Diploma</w:t>
            </w:r>
          </w:p>
          <w:p w14:paraId="20C90C2B" w14:textId="2CD464C9" w:rsidR="00927723" w:rsidRDefault="00710B38" w:rsidP="00A75D39">
            <w:pPr>
              <w:spacing w:after="0"/>
            </w:pPr>
            <w:r>
              <w:t xml:space="preserve">Northern Alberta Institute of Technology. </w:t>
            </w:r>
            <w:r w:rsidR="00895B24">
              <w:t xml:space="preserve">Specialization in Game Programming. Graduated with honors and </w:t>
            </w:r>
            <w:r w:rsidR="00E05703">
              <w:t>a 4.0 GPA.</w:t>
            </w:r>
          </w:p>
        </w:tc>
      </w:tr>
      <w:tr w:rsidR="00927723" w14:paraId="080395FB" w14:textId="77777777" w:rsidTr="006829A1">
        <w:tc>
          <w:tcPr>
            <w:tcW w:w="1701" w:type="dxa"/>
          </w:tcPr>
          <w:p w14:paraId="5CED8706" w14:textId="77777777" w:rsidR="00927723" w:rsidRDefault="00927723" w:rsidP="00A75D39">
            <w:pPr>
              <w:pStyle w:val="Heading1"/>
              <w:outlineLvl w:val="0"/>
            </w:pPr>
            <w:r>
              <w:t>Leadership</w:t>
            </w:r>
          </w:p>
        </w:tc>
        <w:tc>
          <w:tcPr>
            <w:tcW w:w="8019" w:type="dxa"/>
            <w:gridSpan w:val="2"/>
          </w:tcPr>
          <w:p w14:paraId="1F61DA62" w14:textId="60BB797F" w:rsidR="00927723" w:rsidRDefault="00710B38" w:rsidP="00A75D39">
            <w:pPr>
              <w:spacing w:after="0"/>
            </w:pPr>
            <w:r>
              <w:t xml:space="preserve">During the final course project at NAIT, I lead the </w:t>
            </w:r>
            <w:r w:rsidR="00AD4BC7">
              <w:t xml:space="preserve">other </w:t>
            </w:r>
            <w:r>
              <w:t xml:space="preserve">programmers in an agile team environment. With a focus on great version control techniques and coding conventions, I </w:t>
            </w:r>
            <w:r w:rsidR="00A11030">
              <w:t>guided</w:t>
            </w:r>
            <w:r>
              <w:t xml:space="preserve"> various teams to creat</w:t>
            </w:r>
            <w:r w:rsidR="00083E26">
              <w:t>e</w:t>
            </w:r>
            <w:r>
              <w:t xml:space="preserve"> </w:t>
            </w:r>
            <w:r w:rsidR="00017F95">
              <w:t>excellent</w:t>
            </w:r>
            <w:r>
              <w:t xml:space="preserve"> client projects.</w:t>
            </w:r>
          </w:p>
        </w:tc>
      </w:tr>
      <w:tr w:rsidR="00927723" w14:paraId="368ACB66" w14:textId="77777777" w:rsidTr="006829A1">
        <w:tc>
          <w:tcPr>
            <w:tcW w:w="1701" w:type="dxa"/>
          </w:tcPr>
          <w:p w14:paraId="0C9D7064" w14:textId="77777777" w:rsidR="00927723" w:rsidRDefault="00927723" w:rsidP="00A75D39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8019" w:type="dxa"/>
            <w:gridSpan w:val="2"/>
          </w:tcPr>
          <w:p w14:paraId="0EED5445" w14:textId="5653AAB0" w:rsidR="00E05703" w:rsidRDefault="00E05703" w:rsidP="00A75D39">
            <w:pPr>
              <w:pStyle w:val="Heading2"/>
              <w:outlineLvl w:val="1"/>
            </w:pPr>
            <w:r>
              <w:rPr>
                <w:rStyle w:val="Strong"/>
              </w:rPr>
              <w:t>Provided On Request</w:t>
            </w:r>
          </w:p>
          <w:p w14:paraId="78462873" w14:textId="20FD7DDA" w:rsidR="00927723" w:rsidRDefault="00927723" w:rsidP="00A75D39">
            <w:pPr>
              <w:spacing w:after="0"/>
            </w:pPr>
          </w:p>
        </w:tc>
      </w:tr>
    </w:tbl>
    <w:p w14:paraId="05A9D935" w14:textId="77777777" w:rsidR="002C74C0" w:rsidRDefault="004945C1" w:rsidP="00A75D39">
      <w:pPr>
        <w:spacing w:after="0"/>
      </w:pPr>
    </w:p>
    <w:sectPr w:rsidR="002C74C0" w:rsidSect="00735DB3">
      <w:footerReference w:type="default" r:id="rId9"/>
      <w:pgSz w:w="12240" w:h="15840"/>
      <w:pgMar w:top="1134" w:right="1582" w:bottom="431" w:left="936" w:header="4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B65B40" w14:textId="77777777" w:rsidR="004945C1" w:rsidRDefault="004945C1" w:rsidP="00927723">
      <w:pPr>
        <w:spacing w:after="0" w:line="240" w:lineRule="auto"/>
      </w:pPr>
      <w:r>
        <w:separator/>
      </w:r>
    </w:p>
  </w:endnote>
  <w:endnote w:type="continuationSeparator" w:id="0">
    <w:p w14:paraId="40F1B1A5" w14:textId="77777777" w:rsidR="004945C1" w:rsidRDefault="004945C1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FC0E" w14:textId="77777777"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3C992" w14:textId="77777777" w:rsidR="004945C1" w:rsidRDefault="004945C1" w:rsidP="00927723">
      <w:pPr>
        <w:spacing w:after="0" w:line="240" w:lineRule="auto"/>
      </w:pPr>
      <w:r>
        <w:separator/>
      </w:r>
    </w:p>
  </w:footnote>
  <w:footnote w:type="continuationSeparator" w:id="0">
    <w:p w14:paraId="567285C2" w14:textId="77777777" w:rsidR="004945C1" w:rsidRDefault="004945C1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4FB7"/>
    <w:multiLevelType w:val="hybridMultilevel"/>
    <w:tmpl w:val="DC3805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83FEE"/>
    <w:multiLevelType w:val="hybridMultilevel"/>
    <w:tmpl w:val="B4386D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74921"/>
    <w:multiLevelType w:val="hybridMultilevel"/>
    <w:tmpl w:val="62585A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D1518"/>
    <w:multiLevelType w:val="hybridMultilevel"/>
    <w:tmpl w:val="078E13AE"/>
    <w:lvl w:ilvl="0" w:tplc="41CA6B2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536BF7"/>
    <w:multiLevelType w:val="hybridMultilevel"/>
    <w:tmpl w:val="7FE637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15"/>
    <w:rsid w:val="000134A8"/>
    <w:rsid w:val="00017F95"/>
    <w:rsid w:val="00066150"/>
    <w:rsid w:val="00083E26"/>
    <w:rsid w:val="001557DA"/>
    <w:rsid w:val="001A358D"/>
    <w:rsid w:val="001A5B58"/>
    <w:rsid w:val="001A716F"/>
    <w:rsid w:val="001F3154"/>
    <w:rsid w:val="00293B83"/>
    <w:rsid w:val="002F4604"/>
    <w:rsid w:val="002F63B5"/>
    <w:rsid w:val="00340434"/>
    <w:rsid w:val="00346D44"/>
    <w:rsid w:val="00355115"/>
    <w:rsid w:val="003F64E7"/>
    <w:rsid w:val="004945C1"/>
    <w:rsid w:val="004C7001"/>
    <w:rsid w:val="005B048D"/>
    <w:rsid w:val="005C5955"/>
    <w:rsid w:val="006829A1"/>
    <w:rsid w:val="006850E0"/>
    <w:rsid w:val="006A3CE7"/>
    <w:rsid w:val="006B534B"/>
    <w:rsid w:val="00710B38"/>
    <w:rsid w:val="00735DB3"/>
    <w:rsid w:val="00746520"/>
    <w:rsid w:val="0076616E"/>
    <w:rsid w:val="0078494B"/>
    <w:rsid w:val="007F524A"/>
    <w:rsid w:val="00805E55"/>
    <w:rsid w:val="00863865"/>
    <w:rsid w:val="00895B24"/>
    <w:rsid w:val="008A4452"/>
    <w:rsid w:val="008C6393"/>
    <w:rsid w:val="008E41B4"/>
    <w:rsid w:val="0091101E"/>
    <w:rsid w:val="00927723"/>
    <w:rsid w:val="009962B3"/>
    <w:rsid w:val="00A11030"/>
    <w:rsid w:val="00A2798E"/>
    <w:rsid w:val="00A635D0"/>
    <w:rsid w:val="00A75D39"/>
    <w:rsid w:val="00AC23F9"/>
    <w:rsid w:val="00AD4BC7"/>
    <w:rsid w:val="00B03829"/>
    <w:rsid w:val="00B41E90"/>
    <w:rsid w:val="00B50C46"/>
    <w:rsid w:val="00BA1A4A"/>
    <w:rsid w:val="00BA2415"/>
    <w:rsid w:val="00BD3B01"/>
    <w:rsid w:val="00C64A79"/>
    <w:rsid w:val="00CE70BE"/>
    <w:rsid w:val="00DA57EE"/>
    <w:rsid w:val="00DD252A"/>
    <w:rsid w:val="00E05703"/>
    <w:rsid w:val="00E14D80"/>
    <w:rsid w:val="00E14DEE"/>
    <w:rsid w:val="00E674C7"/>
    <w:rsid w:val="00ED3CE2"/>
    <w:rsid w:val="00F132C7"/>
    <w:rsid w:val="00F86091"/>
    <w:rsid w:val="00FB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6A66"/>
  <w15:chartTrackingRefBased/>
  <w15:docId w15:val="{CD92B98F-2E40-46AF-B824-FE9ED3615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276E8B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276E8B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276E8B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276E8B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276E8B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8A4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703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mashelm.c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elmthoma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mily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194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TJ Helm</cp:lastModifiedBy>
  <cp:revision>42</cp:revision>
  <dcterms:created xsi:type="dcterms:W3CDTF">2020-05-13T01:52:00Z</dcterms:created>
  <dcterms:modified xsi:type="dcterms:W3CDTF">2020-07-23T19:47:00Z</dcterms:modified>
</cp:coreProperties>
</file>