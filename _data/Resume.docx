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367F" w14:textId="77777777" w:rsidR="00FF7EA2" w:rsidRPr="00F132C7" w:rsidRDefault="00FF7EA2" w:rsidP="00FF7EA2">
      <w:pPr>
        <w:pStyle w:val="Title"/>
        <w:jc w:val="center"/>
      </w:pPr>
      <w:r>
        <w:t>Thomas Helm</w:t>
      </w:r>
    </w:p>
    <w:p w14:paraId="1F3DB05D" w14:textId="4A958DC3" w:rsidR="00FF7EA2" w:rsidRDefault="00000000" w:rsidP="00FF7EA2">
      <w:pPr>
        <w:jc w:val="center"/>
      </w:pPr>
      <w:hyperlink r:id="rId8" w:history="1">
        <w:r w:rsidR="00FF7EA2" w:rsidRPr="00861B7F">
          <w:rPr>
            <w:rStyle w:val="Hyperlink"/>
          </w:rPr>
          <w:t>helmthomas2000@gmail.com</w:t>
        </w:r>
      </w:hyperlink>
    </w:p>
    <w:p w14:paraId="7EE2A6CD" w14:textId="77777777" w:rsidR="00264CF7" w:rsidRPr="00391857" w:rsidRDefault="009C3235" w:rsidP="002D0E13">
      <w:pPr>
        <w:pStyle w:val="Heading4"/>
      </w:pPr>
      <w:r w:rsidRPr="00391857">
        <w:t>OBJECTIVE</w:t>
      </w:r>
    </w:p>
    <w:p w14:paraId="54AD03CB" w14:textId="2A45565F" w:rsidR="009C3235" w:rsidRDefault="00B16A46" w:rsidP="009C3235">
      <w:pPr>
        <w:spacing w:after="0"/>
      </w:pPr>
      <w:r w:rsidRPr="00B16A46">
        <w:t xml:space="preserve">As </w:t>
      </w:r>
      <w:r w:rsidR="004D5586">
        <w:t>a</w:t>
      </w:r>
      <w:r w:rsidR="000527E3">
        <w:t xml:space="preserve">n experienced </w:t>
      </w:r>
      <w:r w:rsidRPr="00B16A46">
        <w:t>software developer, I am eager to contribute my skills to a</w:t>
      </w:r>
      <w:r w:rsidR="00F03453">
        <w:t>n agile</w:t>
      </w:r>
      <w:r w:rsidRPr="00B16A46">
        <w:t xml:space="preserve"> team. With a focused and driven approach to learning and working, I am confident in my ability to excel in the software development job space. I bring a patient demeanor and a creative approach to problem-solving, which sets me apart from my peers and allows me to deliver innovative solutions.</w:t>
      </w:r>
    </w:p>
    <w:p w14:paraId="7B1B0E92" w14:textId="77777777" w:rsidR="00B16A46" w:rsidRDefault="00B16A46" w:rsidP="009C3235">
      <w:pPr>
        <w:spacing w:after="0"/>
      </w:pPr>
    </w:p>
    <w:p w14:paraId="125D0039" w14:textId="77777777" w:rsidR="00264CF7" w:rsidRPr="004022E3" w:rsidRDefault="009C3235" w:rsidP="004022E3">
      <w:pPr>
        <w:pStyle w:val="Heading4"/>
      </w:pPr>
      <w:r w:rsidRPr="004022E3">
        <w:t>PORTFOLIO</w:t>
      </w:r>
    </w:p>
    <w:p w14:paraId="19258D27" w14:textId="3DF981D2" w:rsidR="00002746" w:rsidRDefault="00000000" w:rsidP="00002746">
      <w:pPr>
        <w:spacing w:after="0"/>
      </w:pPr>
      <w:hyperlink r:id="rId9" w:history="1">
        <w:r w:rsidR="009C3235" w:rsidRPr="00264CF7">
          <w:rPr>
            <w:rStyle w:val="Hyperlink"/>
          </w:rPr>
          <w:t>https://thomashelm.ca</w:t>
        </w:r>
      </w:hyperlink>
    </w:p>
    <w:p w14:paraId="2AEAF19E" w14:textId="77777777" w:rsidR="00002746" w:rsidRDefault="00002746" w:rsidP="00002746">
      <w:pPr>
        <w:spacing w:after="0"/>
      </w:pPr>
    </w:p>
    <w:p w14:paraId="16F67FB4" w14:textId="77777777" w:rsidR="00002746" w:rsidRPr="00391857" w:rsidRDefault="00002746" w:rsidP="004022E3">
      <w:pPr>
        <w:pStyle w:val="Heading4"/>
      </w:pPr>
      <w:r w:rsidRPr="00391857">
        <w:t>EDUCATION</w:t>
      </w:r>
    </w:p>
    <w:p w14:paraId="5D9CCE27" w14:textId="105B3B16" w:rsidR="00002746" w:rsidRDefault="00002746" w:rsidP="00002746">
      <w:pPr>
        <w:spacing w:after="0"/>
      </w:pPr>
      <w:r>
        <w:t>NAIT Digital Media &amp; IT Diploma (2018 – 2020) Edmonton, AB</w:t>
      </w:r>
    </w:p>
    <w:p w14:paraId="639D9AAA" w14:textId="77777777" w:rsidR="00002746" w:rsidRDefault="00002746" w:rsidP="00002746">
      <w:pPr>
        <w:spacing w:after="0"/>
      </w:pPr>
      <w:r>
        <w:t>Northern Alberta Institute of Technology. Graduated with a 4.0 GPA and honors.</w:t>
      </w:r>
    </w:p>
    <w:p w14:paraId="5A65E877" w14:textId="77777777" w:rsidR="00F12979" w:rsidRDefault="00F12979" w:rsidP="00F12979">
      <w:pPr>
        <w:pStyle w:val="ListParagraph"/>
        <w:spacing w:after="0"/>
      </w:pPr>
    </w:p>
    <w:p w14:paraId="1B6E681B" w14:textId="05B32978" w:rsidR="00264CF7" w:rsidRPr="00391857" w:rsidRDefault="009C3235" w:rsidP="004022E3">
      <w:pPr>
        <w:pStyle w:val="Heading4"/>
      </w:pPr>
      <w:r w:rsidRPr="00391857">
        <w:t>EXPERIENC</w:t>
      </w:r>
      <w:r w:rsidR="00264CF7" w:rsidRPr="00391857">
        <w:t>E</w:t>
      </w:r>
    </w:p>
    <w:p w14:paraId="62D2AB31" w14:textId="2E3057A5" w:rsidR="009C3235" w:rsidRDefault="00264CF7" w:rsidP="009C3235">
      <w:pPr>
        <w:spacing w:after="0"/>
      </w:pPr>
      <w:r>
        <w:t xml:space="preserve">Software Developer </w:t>
      </w:r>
      <w:r w:rsidR="005425CF">
        <w:t>–</w:t>
      </w:r>
      <w:r>
        <w:t xml:space="preserve"> N</w:t>
      </w:r>
      <w:r w:rsidR="005425CF">
        <w:t>orthern Alberta Institute of Technology</w:t>
      </w:r>
    </w:p>
    <w:p w14:paraId="2D3453B3" w14:textId="50B687B1" w:rsidR="000445C1" w:rsidRDefault="00BA4D19" w:rsidP="00E40000">
      <w:pPr>
        <w:spacing w:after="0"/>
      </w:pPr>
      <w:r>
        <w:t xml:space="preserve">June </w:t>
      </w:r>
      <w:r w:rsidR="009C3235">
        <w:t>2021 –</w:t>
      </w:r>
      <w:r>
        <w:t xml:space="preserve"> Current </w:t>
      </w:r>
      <w:r w:rsidR="00264CF7">
        <w:t>~ 2 years</w:t>
      </w:r>
    </w:p>
    <w:p w14:paraId="70113143" w14:textId="754E0B6B" w:rsidR="009169C4" w:rsidRDefault="009169C4" w:rsidP="0007146C">
      <w:pPr>
        <w:pStyle w:val="ListParagraph"/>
        <w:numPr>
          <w:ilvl w:val="0"/>
          <w:numId w:val="8"/>
        </w:numPr>
        <w:spacing w:after="0"/>
      </w:pPr>
      <w:r w:rsidRPr="009169C4">
        <w:t>Implemented UI based on designer specs to optimize user</w:t>
      </w:r>
      <w:r w:rsidR="00B80033">
        <w:t xml:space="preserve"> workflow</w:t>
      </w:r>
      <w:r w:rsidRPr="009169C4">
        <w:t>.</w:t>
      </w:r>
    </w:p>
    <w:p w14:paraId="2D4DB57E" w14:textId="311E3CD9" w:rsidR="000445C1" w:rsidRDefault="00927B65" w:rsidP="0007146C">
      <w:pPr>
        <w:pStyle w:val="ListParagraph"/>
        <w:numPr>
          <w:ilvl w:val="0"/>
          <w:numId w:val="8"/>
        </w:numPr>
        <w:spacing w:after="0"/>
      </w:pPr>
      <w:r w:rsidRPr="00927B65">
        <w:t>Created and reviewed pull requests to ensure code quality</w:t>
      </w:r>
      <w:r>
        <w:t>.</w:t>
      </w:r>
    </w:p>
    <w:p w14:paraId="1C60DE7F" w14:textId="65F4E9FE" w:rsidR="00370EFE" w:rsidRDefault="00370EFE" w:rsidP="0007146C">
      <w:pPr>
        <w:pStyle w:val="ListParagraph"/>
        <w:numPr>
          <w:ilvl w:val="0"/>
          <w:numId w:val="8"/>
        </w:numPr>
        <w:spacing w:after="0"/>
      </w:pPr>
      <w:r w:rsidRPr="00370EFE">
        <w:t>Created</w:t>
      </w:r>
      <w:r w:rsidR="006544E7">
        <w:t xml:space="preserve"> a</w:t>
      </w:r>
      <w:r w:rsidRPr="00370EFE">
        <w:t xml:space="preserve"> tutorial system to guide users through</w:t>
      </w:r>
      <w:r>
        <w:t xml:space="preserve"> the</w:t>
      </w:r>
      <w:r w:rsidRPr="00370EFE">
        <w:t xml:space="preserve"> software.</w:t>
      </w:r>
    </w:p>
    <w:p w14:paraId="1768B06E" w14:textId="157DBF20" w:rsidR="000445C1" w:rsidRDefault="00051FAD" w:rsidP="00742BE9">
      <w:pPr>
        <w:pStyle w:val="ListParagraph"/>
        <w:numPr>
          <w:ilvl w:val="0"/>
          <w:numId w:val="8"/>
        </w:numPr>
        <w:spacing w:after="0"/>
      </w:pPr>
      <w:r>
        <w:t>O</w:t>
      </w:r>
      <w:r w:rsidRPr="00051FAD">
        <w:t xml:space="preserve">rganized user-created project content </w:t>
      </w:r>
      <w:r w:rsidR="00C82EF4">
        <w:t xml:space="preserve">using </w:t>
      </w:r>
      <w:r w:rsidRPr="00051FAD">
        <w:t>JSON for input/output operations.</w:t>
      </w:r>
    </w:p>
    <w:p w14:paraId="22B3FB1C" w14:textId="348D7F33" w:rsidR="00EE0F09" w:rsidRDefault="00EE0F09" w:rsidP="000445C1">
      <w:pPr>
        <w:pStyle w:val="ListParagraph"/>
        <w:numPr>
          <w:ilvl w:val="0"/>
          <w:numId w:val="8"/>
        </w:numPr>
        <w:spacing w:after="0"/>
      </w:pPr>
      <w:r>
        <w:t>E</w:t>
      </w:r>
      <w:r w:rsidRPr="00EE0F09">
        <w:t>ngag</w:t>
      </w:r>
      <w:r>
        <w:t>ed</w:t>
      </w:r>
      <w:r w:rsidRPr="00EE0F09">
        <w:t xml:space="preserve"> in pair programming sessions to develop and review code</w:t>
      </w:r>
      <w:r w:rsidR="002D1C4C">
        <w:t>.</w:t>
      </w:r>
    </w:p>
    <w:p w14:paraId="5D5C2CA4" w14:textId="6A6BE067" w:rsidR="0032493B" w:rsidRDefault="00A76819" w:rsidP="000A437A">
      <w:pPr>
        <w:pStyle w:val="ListParagraph"/>
        <w:numPr>
          <w:ilvl w:val="0"/>
          <w:numId w:val="8"/>
        </w:numPr>
        <w:spacing w:after="0"/>
      </w:pPr>
      <w:r>
        <w:t xml:space="preserve">Developed </w:t>
      </w:r>
      <w:r w:rsidR="009C3235">
        <w:t>WebGL build</w:t>
      </w:r>
      <w:r w:rsidR="00F12979">
        <w:t xml:space="preserve"> scripts</w:t>
      </w:r>
      <w:r w:rsidR="002A1036">
        <w:t xml:space="preserve"> with</w:t>
      </w:r>
      <w:r w:rsidR="00DC5998">
        <w:t xml:space="preserve"> Unity </w:t>
      </w:r>
      <w:r w:rsidR="0032493B">
        <w:t>b</w:t>
      </w:r>
      <w:r w:rsidR="00DC5998">
        <w:t xml:space="preserve">uild </w:t>
      </w:r>
      <w:r w:rsidR="0032493B">
        <w:t>s</w:t>
      </w:r>
      <w:r w:rsidR="00DC5998">
        <w:t>ystem</w:t>
      </w:r>
      <w:r w:rsidR="009C3235">
        <w:t>.</w:t>
      </w:r>
    </w:p>
    <w:p w14:paraId="499100A0" w14:textId="4019C94E" w:rsidR="000C466C" w:rsidRDefault="000C466C" w:rsidP="000A437A">
      <w:pPr>
        <w:pStyle w:val="ListParagraph"/>
        <w:numPr>
          <w:ilvl w:val="0"/>
          <w:numId w:val="8"/>
        </w:numPr>
        <w:spacing w:after="0"/>
      </w:pPr>
      <w:r w:rsidRPr="000C466C">
        <w:t xml:space="preserve">Managed tasks and </w:t>
      </w:r>
      <w:r w:rsidR="0045432E">
        <w:t>document</w:t>
      </w:r>
      <w:r w:rsidR="00D45B5D">
        <w:t>ation</w:t>
      </w:r>
      <w:r w:rsidR="0045432E">
        <w:t xml:space="preserve"> </w:t>
      </w:r>
      <w:r w:rsidRPr="000C466C">
        <w:t>progress using Jira.</w:t>
      </w:r>
    </w:p>
    <w:p w14:paraId="72FD8306" w14:textId="77777777" w:rsidR="00264CF7" w:rsidRDefault="00264CF7" w:rsidP="009C3235">
      <w:pPr>
        <w:spacing w:after="0"/>
      </w:pPr>
    </w:p>
    <w:p w14:paraId="3CCA48DA" w14:textId="31DAA399" w:rsidR="009C3235" w:rsidRDefault="00264CF7" w:rsidP="009C3235">
      <w:pPr>
        <w:spacing w:after="0"/>
      </w:pPr>
      <w:r>
        <w:t>Software Tester – Epic Games</w:t>
      </w:r>
    </w:p>
    <w:p w14:paraId="3759B07B" w14:textId="7A5B402C" w:rsidR="009C3235" w:rsidRDefault="00D662E8" w:rsidP="009C3235">
      <w:pPr>
        <w:spacing w:after="0"/>
      </w:pPr>
      <w:r>
        <w:t xml:space="preserve">October </w:t>
      </w:r>
      <w:r w:rsidR="009C3235">
        <w:t>2020 –</w:t>
      </w:r>
      <w:r w:rsidR="002E30BC">
        <w:t xml:space="preserve"> June </w:t>
      </w:r>
      <w:r w:rsidR="009C3235">
        <w:t>2021 ~ 8 MONTHS</w:t>
      </w:r>
    </w:p>
    <w:p w14:paraId="2DB5F9DE" w14:textId="6CA9C89F" w:rsidR="00264CF7" w:rsidRDefault="000A437A" w:rsidP="000A437A">
      <w:pPr>
        <w:pStyle w:val="ListParagraph"/>
        <w:numPr>
          <w:ilvl w:val="0"/>
          <w:numId w:val="10"/>
        </w:numPr>
        <w:spacing w:after="0"/>
      </w:pPr>
      <w:r>
        <w:t>Executed daily tests to ensure Unreal engine quality</w:t>
      </w:r>
      <w:r w:rsidR="00992506">
        <w:t xml:space="preserve"> on release</w:t>
      </w:r>
      <w:r>
        <w:t>.</w:t>
      </w:r>
    </w:p>
    <w:p w14:paraId="69C9FC4B" w14:textId="4E285921" w:rsidR="00277807" w:rsidRDefault="00277807" w:rsidP="000A437A">
      <w:pPr>
        <w:pStyle w:val="ListParagraph"/>
        <w:numPr>
          <w:ilvl w:val="0"/>
          <w:numId w:val="10"/>
        </w:numPr>
        <w:spacing w:after="0"/>
      </w:pPr>
      <w:r w:rsidRPr="00277807">
        <w:t>Tested tools, animations, gameplay, and build</w:t>
      </w:r>
      <w:r>
        <w:t xml:space="preserve"> systems.</w:t>
      </w:r>
    </w:p>
    <w:p w14:paraId="0FE78755" w14:textId="1415DF68" w:rsidR="00A64D05" w:rsidRDefault="00A64D05" w:rsidP="000A437A">
      <w:pPr>
        <w:pStyle w:val="ListParagraph"/>
        <w:numPr>
          <w:ilvl w:val="0"/>
          <w:numId w:val="10"/>
        </w:numPr>
        <w:spacing w:after="0"/>
      </w:pPr>
      <w:r>
        <w:t>Explored C++ code and systems to ensure optimal quality for developers.</w:t>
      </w:r>
    </w:p>
    <w:p w14:paraId="15327879" w14:textId="26316B6F" w:rsidR="00BB774A" w:rsidRDefault="00BB774A" w:rsidP="000A437A">
      <w:pPr>
        <w:pStyle w:val="ListParagraph"/>
        <w:numPr>
          <w:ilvl w:val="0"/>
          <w:numId w:val="10"/>
        </w:numPr>
        <w:spacing w:after="0"/>
      </w:pPr>
      <w:r w:rsidRPr="00BB774A">
        <w:t>Created batch files as part of my personal automation efforts, resulting in a more efficient workflow.</w:t>
      </w:r>
    </w:p>
    <w:p w14:paraId="1E4B7D94" w14:textId="77777777" w:rsidR="000A437A" w:rsidRDefault="000A437A" w:rsidP="009C3235">
      <w:pPr>
        <w:spacing w:after="0"/>
      </w:pPr>
    </w:p>
    <w:p w14:paraId="175B14EA" w14:textId="3D0EADAF" w:rsidR="009C3235" w:rsidRDefault="00264CF7" w:rsidP="009C3235">
      <w:pPr>
        <w:spacing w:after="0"/>
      </w:pPr>
      <w:r>
        <w:t>Game Programmer – Beach Day Studios</w:t>
      </w:r>
    </w:p>
    <w:p w14:paraId="1C3E0E1B" w14:textId="0908F256" w:rsidR="009C3235" w:rsidRDefault="005940A4" w:rsidP="009C3235">
      <w:pPr>
        <w:spacing w:after="0"/>
      </w:pPr>
      <w:r>
        <w:t xml:space="preserve">January </w:t>
      </w:r>
      <w:r w:rsidR="009C3235">
        <w:t>2020 –</w:t>
      </w:r>
      <w:r>
        <w:t xml:space="preserve"> </w:t>
      </w:r>
      <w:r w:rsidR="005E3443">
        <w:t xml:space="preserve">May </w:t>
      </w:r>
      <w:r w:rsidR="009C3235">
        <w:t>2020 ~ 4 MONTHS</w:t>
      </w:r>
    </w:p>
    <w:p w14:paraId="2AF4A8B1" w14:textId="1924B28C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Developed hyper casual games.</w:t>
      </w:r>
    </w:p>
    <w:p w14:paraId="06F84C7F" w14:textId="77777777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Used Unity3D, C#, Visual Studio Code, and Git version control tools in a team environment.</w:t>
      </w:r>
    </w:p>
    <w:p w14:paraId="7E9B4E78" w14:textId="77777777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Completed an unpaid internship as a game developer and programmer.</w:t>
      </w:r>
    </w:p>
    <w:p w14:paraId="4E529B97" w14:textId="271E437D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Worked with various frameworks related to VR and mobile.</w:t>
      </w:r>
    </w:p>
    <w:p w14:paraId="1C46E7F2" w14:textId="77777777" w:rsidR="009C3235" w:rsidRDefault="009C3235" w:rsidP="009C3235">
      <w:pPr>
        <w:spacing w:after="0"/>
      </w:pPr>
    </w:p>
    <w:p w14:paraId="01C35338" w14:textId="77777777" w:rsidR="005B7F11" w:rsidRPr="00024FB9" w:rsidRDefault="009C3235" w:rsidP="004022E3">
      <w:pPr>
        <w:pStyle w:val="Heading4"/>
      </w:pPr>
      <w:r w:rsidRPr="00024FB9">
        <w:t>LEADERSHIP</w:t>
      </w:r>
    </w:p>
    <w:p w14:paraId="45B0AAF7" w14:textId="77777777" w:rsidR="00992B56" w:rsidRDefault="00992B56" w:rsidP="00992B56">
      <w:pPr>
        <w:pStyle w:val="ListParagraph"/>
        <w:numPr>
          <w:ilvl w:val="0"/>
          <w:numId w:val="12"/>
        </w:numPr>
        <w:spacing w:after="0"/>
      </w:pPr>
      <w:r>
        <w:t>Led programmers in agile team environment for NAIT course project.</w:t>
      </w:r>
    </w:p>
    <w:p w14:paraId="25FC2992" w14:textId="259B996D" w:rsidR="009C3235" w:rsidRDefault="00992B56" w:rsidP="00992B56">
      <w:pPr>
        <w:pStyle w:val="ListParagraph"/>
        <w:numPr>
          <w:ilvl w:val="0"/>
          <w:numId w:val="12"/>
        </w:numPr>
        <w:spacing w:after="0"/>
      </w:pPr>
      <w:r>
        <w:t>Mentored Junior Developer in complex C# language features at NAIT.</w:t>
      </w:r>
    </w:p>
    <w:p w14:paraId="21EB5D1A" w14:textId="77777777" w:rsidR="00D758E8" w:rsidRDefault="00D758E8" w:rsidP="00D758E8">
      <w:pPr>
        <w:spacing w:after="0"/>
      </w:pPr>
    </w:p>
    <w:p w14:paraId="05A9D935" w14:textId="2639F60A" w:rsidR="002C74C0" w:rsidRDefault="009C3235" w:rsidP="009C3235">
      <w:pPr>
        <w:spacing w:after="0"/>
      </w:pPr>
      <w:r w:rsidRPr="004022E3">
        <w:rPr>
          <w:rStyle w:val="Heading4Char"/>
        </w:rPr>
        <w:t>REFERENCES</w:t>
      </w:r>
      <w:r>
        <w:tab/>
      </w:r>
      <w:r w:rsidR="00024FB9">
        <w:t>Provided on request.</w:t>
      </w:r>
    </w:p>
    <w:sectPr w:rsidR="002C74C0" w:rsidSect="00735DB3">
      <w:footerReference w:type="default" r:id="rId10"/>
      <w:pgSz w:w="12240" w:h="15840"/>
      <w:pgMar w:top="1134" w:right="1582" w:bottom="431" w:left="936" w:header="4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58B03" w14:textId="77777777" w:rsidR="00842A20" w:rsidRDefault="00842A20" w:rsidP="00927723">
      <w:pPr>
        <w:spacing w:after="0" w:line="240" w:lineRule="auto"/>
      </w:pPr>
      <w:r>
        <w:separator/>
      </w:r>
    </w:p>
  </w:endnote>
  <w:endnote w:type="continuationSeparator" w:id="0">
    <w:p w14:paraId="08542443" w14:textId="77777777" w:rsidR="00842A20" w:rsidRDefault="00842A20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FC0E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E7EB9" w14:textId="77777777" w:rsidR="00842A20" w:rsidRDefault="00842A20" w:rsidP="00927723">
      <w:pPr>
        <w:spacing w:after="0" w:line="240" w:lineRule="auto"/>
      </w:pPr>
      <w:r>
        <w:separator/>
      </w:r>
    </w:p>
  </w:footnote>
  <w:footnote w:type="continuationSeparator" w:id="0">
    <w:p w14:paraId="093B5043" w14:textId="77777777" w:rsidR="00842A20" w:rsidRDefault="00842A20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4261"/>
    <w:multiLevelType w:val="hybridMultilevel"/>
    <w:tmpl w:val="972C0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A4FB7"/>
    <w:multiLevelType w:val="hybridMultilevel"/>
    <w:tmpl w:val="DC380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83FEE"/>
    <w:multiLevelType w:val="hybridMultilevel"/>
    <w:tmpl w:val="B4386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921"/>
    <w:multiLevelType w:val="hybridMultilevel"/>
    <w:tmpl w:val="62585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D1518"/>
    <w:multiLevelType w:val="hybridMultilevel"/>
    <w:tmpl w:val="078E13AE"/>
    <w:lvl w:ilvl="0" w:tplc="41CA6B2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138DB"/>
    <w:multiLevelType w:val="hybridMultilevel"/>
    <w:tmpl w:val="C27476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2422E"/>
    <w:multiLevelType w:val="hybridMultilevel"/>
    <w:tmpl w:val="EE389E40"/>
    <w:lvl w:ilvl="0" w:tplc="25A47C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9618B"/>
    <w:multiLevelType w:val="hybridMultilevel"/>
    <w:tmpl w:val="BA5837B4"/>
    <w:lvl w:ilvl="0" w:tplc="D408E95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E1929"/>
    <w:multiLevelType w:val="hybridMultilevel"/>
    <w:tmpl w:val="01E27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36BF7"/>
    <w:multiLevelType w:val="hybridMultilevel"/>
    <w:tmpl w:val="7FE63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A4946"/>
    <w:multiLevelType w:val="hybridMultilevel"/>
    <w:tmpl w:val="9B069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2140C"/>
    <w:multiLevelType w:val="hybridMultilevel"/>
    <w:tmpl w:val="6F800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12310">
    <w:abstractNumId w:val="9"/>
  </w:num>
  <w:num w:numId="2" w16cid:durableId="438719892">
    <w:abstractNumId w:val="3"/>
  </w:num>
  <w:num w:numId="3" w16cid:durableId="724262182">
    <w:abstractNumId w:val="2"/>
  </w:num>
  <w:num w:numId="4" w16cid:durableId="747113998">
    <w:abstractNumId w:val="4"/>
  </w:num>
  <w:num w:numId="5" w16cid:durableId="1513228842">
    <w:abstractNumId w:val="1"/>
  </w:num>
  <w:num w:numId="6" w16cid:durableId="329869735">
    <w:abstractNumId w:val="7"/>
  </w:num>
  <w:num w:numId="7" w16cid:durableId="19742814">
    <w:abstractNumId w:val="6"/>
  </w:num>
  <w:num w:numId="8" w16cid:durableId="2111464173">
    <w:abstractNumId w:val="11"/>
  </w:num>
  <w:num w:numId="9" w16cid:durableId="862941459">
    <w:abstractNumId w:val="5"/>
  </w:num>
  <w:num w:numId="10" w16cid:durableId="1747990570">
    <w:abstractNumId w:val="10"/>
  </w:num>
  <w:num w:numId="11" w16cid:durableId="1823353913">
    <w:abstractNumId w:val="8"/>
  </w:num>
  <w:num w:numId="12" w16cid:durableId="169083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5"/>
    <w:rsid w:val="00002746"/>
    <w:rsid w:val="0000708E"/>
    <w:rsid w:val="000134A8"/>
    <w:rsid w:val="00017F95"/>
    <w:rsid w:val="00024FB9"/>
    <w:rsid w:val="00037E31"/>
    <w:rsid w:val="000445C1"/>
    <w:rsid w:val="00051FAD"/>
    <w:rsid w:val="000527E3"/>
    <w:rsid w:val="00066150"/>
    <w:rsid w:val="000748BB"/>
    <w:rsid w:val="00077BA9"/>
    <w:rsid w:val="00083E26"/>
    <w:rsid w:val="00084FC7"/>
    <w:rsid w:val="0009303C"/>
    <w:rsid w:val="000A437A"/>
    <w:rsid w:val="000B5CD0"/>
    <w:rsid w:val="000C466C"/>
    <w:rsid w:val="00113666"/>
    <w:rsid w:val="001557DA"/>
    <w:rsid w:val="001615E7"/>
    <w:rsid w:val="00164D9C"/>
    <w:rsid w:val="001A358D"/>
    <w:rsid w:val="001A4ECE"/>
    <w:rsid w:val="001A5B58"/>
    <w:rsid w:val="001A716F"/>
    <w:rsid w:val="001C049C"/>
    <w:rsid w:val="001F3154"/>
    <w:rsid w:val="002307B3"/>
    <w:rsid w:val="00264CF7"/>
    <w:rsid w:val="00274518"/>
    <w:rsid w:val="00277807"/>
    <w:rsid w:val="00293B83"/>
    <w:rsid w:val="002A1036"/>
    <w:rsid w:val="002B1DDC"/>
    <w:rsid w:val="002D0E13"/>
    <w:rsid w:val="002D1C4C"/>
    <w:rsid w:val="002E30BC"/>
    <w:rsid w:val="002F4604"/>
    <w:rsid w:val="002F63B5"/>
    <w:rsid w:val="0032493B"/>
    <w:rsid w:val="00340434"/>
    <w:rsid w:val="00346D44"/>
    <w:rsid w:val="00355115"/>
    <w:rsid w:val="00370EFE"/>
    <w:rsid w:val="003820DF"/>
    <w:rsid w:val="00391857"/>
    <w:rsid w:val="003A5048"/>
    <w:rsid w:val="003A6508"/>
    <w:rsid w:val="003F64E7"/>
    <w:rsid w:val="00400500"/>
    <w:rsid w:val="004022E3"/>
    <w:rsid w:val="004127F5"/>
    <w:rsid w:val="004339E8"/>
    <w:rsid w:val="0045432E"/>
    <w:rsid w:val="004629E3"/>
    <w:rsid w:val="004945C1"/>
    <w:rsid w:val="004A3823"/>
    <w:rsid w:val="004B734E"/>
    <w:rsid w:val="004C7001"/>
    <w:rsid w:val="004D5586"/>
    <w:rsid w:val="004F78B5"/>
    <w:rsid w:val="0050199F"/>
    <w:rsid w:val="0051052A"/>
    <w:rsid w:val="005418EB"/>
    <w:rsid w:val="005425CF"/>
    <w:rsid w:val="005940A4"/>
    <w:rsid w:val="005B048D"/>
    <w:rsid w:val="005B7F11"/>
    <w:rsid w:val="005C5955"/>
    <w:rsid w:val="005E3443"/>
    <w:rsid w:val="00626CE9"/>
    <w:rsid w:val="006544E7"/>
    <w:rsid w:val="00662B50"/>
    <w:rsid w:val="006829A1"/>
    <w:rsid w:val="006850E0"/>
    <w:rsid w:val="006A3CE7"/>
    <w:rsid w:val="006B534B"/>
    <w:rsid w:val="006C2438"/>
    <w:rsid w:val="006C7C4E"/>
    <w:rsid w:val="00710B38"/>
    <w:rsid w:val="00735DB3"/>
    <w:rsid w:val="00746520"/>
    <w:rsid w:val="0076616E"/>
    <w:rsid w:val="0078494B"/>
    <w:rsid w:val="007F524A"/>
    <w:rsid w:val="00804F08"/>
    <w:rsid w:val="00805E55"/>
    <w:rsid w:val="00807409"/>
    <w:rsid w:val="00842A20"/>
    <w:rsid w:val="00863865"/>
    <w:rsid w:val="00895B24"/>
    <w:rsid w:val="008A4452"/>
    <w:rsid w:val="008C6393"/>
    <w:rsid w:val="008E41B4"/>
    <w:rsid w:val="0091101E"/>
    <w:rsid w:val="009169C4"/>
    <w:rsid w:val="00927723"/>
    <w:rsid w:val="00927B65"/>
    <w:rsid w:val="00992506"/>
    <w:rsid w:val="00992B56"/>
    <w:rsid w:val="009962B3"/>
    <w:rsid w:val="009C1286"/>
    <w:rsid w:val="009C3235"/>
    <w:rsid w:val="009F271D"/>
    <w:rsid w:val="009F7EC1"/>
    <w:rsid w:val="00A11030"/>
    <w:rsid w:val="00A2798E"/>
    <w:rsid w:val="00A635D0"/>
    <w:rsid w:val="00A64D05"/>
    <w:rsid w:val="00A72B89"/>
    <w:rsid w:val="00A75D39"/>
    <w:rsid w:val="00A76819"/>
    <w:rsid w:val="00A900D1"/>
    <w:rsid w:val="00AB0723"/>
    <w:rsid w:val="00AC23F9"/>
    <w:rsid w:val="00AC344B"/>
    <w:rsid w:val="00AD4BC7"/>
    <w:rsid w:val="00AF631E"/>
    <w:rsid w:val="00B03829"/>
    <w:rsid w:val="00B16A46"/>
    <w:rsid w:val="00B41E90"/>
    <w:rsid w:val="00B50C46"/>
    <w:rsid w:val="00B80033"/>
    <w:rsid w:val="00BA1A4A"/>
    <w:rsid w:val="00BA2415"/>
    <w:rsid w:val="00BA4D19"/>
    <w:rsid w:val="00BB774A"/>
    <w:rsid w:val="00BD3B01"/>
    <w:rsid w:val="00C16372"/>
    <w:rsid w:val="00C264FE"/>
    <w:rsid w:val="00C5661D"/>
    <w:rsid w:val="00C64A79"/>
    <w:rsid w:val="00C82EF4"/>
    <w:rsid w:val="00CA5024"/>
    <w:rsid w:val="00CE70BE"/>
    <w:rsid w:val="00D33C72"/>
    <w:rsid w:val="00D45B5D"/>
    <w:rsid w:val="00D662E8"/>
    <w:rsid w:val="00D758E8"/>
    <w:rsid w:val="00DA57EE"/>
    <w:rsid w:val="00DC5998"/>
    <w:rsid w:val="00DD252A"/>
    <w:rsid w:val="00E05703"/>
    <w:rsid w:val="00E14D80"/>
    <w:rsid w:val="00E14DEE"/>
    <w:rsid w:val="00E21D19"/>
    <w:rsid w:val="00E40000"/>
    <w:rsid w:val="00E47073"/>
    <w:rsid w:val="00E674C7"/>
    <w:rsid w:val="00E70F86"/>
    <w:rsid w:val="00E875EA"/>
    <w:rsid w:val="00EA5982"/>
    <w:rsid w:val="00ED3CE2"/>
    <w:rsid w:val="00ED5744"/>
    <w:rsid w:val="00EE0F09"/>
    <w:rsid w:val="00F03453"/>
    <w:rsid w:val="00F106B6"/>
    <w:rsid w:val="00F12979"/>
    <w:rsid w:val="00F132C7"/>
    <w:rsid w:val="00F55C91"/>
    <w:rsid w:val="00F713A9"/>
    <w:rsid w:val="00F86091"/>
    <w:rsid w:val="00F97195"/>
    <w:rsid w:val="00FB37D7"/>
    <w:rsid w:val="00FB6F8D"/>
    <w:rsid w:val="00FC037E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6A66"/>
  <w15:chartTrackingRefBased/>
  <w15:docId w15:val="{CD92B98F-2E40-46AF-B824-FE9ED36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276E8B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4022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276E8B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276E8B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276E8B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A4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70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0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E21D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64CF7"/>
    <w:rPr>
      <w:color w:val="9F6715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3"/>
    <w:rsid w:val="004022E3"/>
    <w:rPr>
      <w:rFonts w:asciiTheme="majorHAnsi" w:eastAsiaTheme="majorEastAsia" w:hAnsiTheme="majorHAnsi" w:cstheme="majorBidi"/>
      <w:i/>
      <w:iCs/>
      <w:color w:val="276E8B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mthomas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omashelm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C251A-66EE-470A-BAAD-C4DC85D92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320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TJ Helm</cp:lastModifiedBy>
  <cp:revision>134</cp:revision>
  <dcterms:created xsi:type="dcterms:W3CDTF">2020-05-13T01:52:00Z</dcterms:created>
  <dcterms:modified xsi:type="dcterms:W3CDTF">2023-04-14T22:32:00Z</dcterms:modified>
</cp:coreProperties>
</file>